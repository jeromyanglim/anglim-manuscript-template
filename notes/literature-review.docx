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47178" w14:textId="17BDD34D" w:rsidR="00D31B30" w:rsidRDefault="006153C0" w:rsidP="006153C0">
      <w:pPr>
        <w:pStyle w:val="Heading1"/>
      </w:pPr>
      <w:r>
        <w:t>Literature Review</w:t>
      </w:r>
    </w:p>
    <w:p w14:paraId="112C246E" w14:textId="657E495B" w:rsidR="00C17D9B" w:rsidRDefault="00C17D9B" w:rsidP="00C17D9B">
      <w:pPr>
        <w:pStyle w:val="Heading2"/>
      </w:pPr>
      <w:r>
        <w:t>Usage Notes</w:t>
      </w:r>
    </w:p>
    <w:p w14:paraId="685FFA2D" w14:textId="6D51CA1E" w:rsidR="006153C0" w:rsidRDefault="00C17D9B" w:rsidP="00C17D9B">
      <w:pPr>
        <w:pStyle w:val="ListBullet"/>
      </w:pPr>
      <w:r>
        <w:t>Brainstorm a list of questions</w:t>
      </w:r>
    </w:p>
    <w:p w14:paraId="2D8F4B8A" w14:textId="7343FAC8" w:rsidR="00C17D9B" w:rsidRDefault="00C17D9B" w:rsidP="00C17D9B">
      <w:pPr>
        <w:pStyle w:val="ListBullet"/>
      </w:pPr>
      <w:r>
        <w:t>Document search strategy</w:t>
      </w:r>
    </w:p>
    <w:p w14:paraId="75C3CAB2" w14:textId="460BDD2C" w:rsidR="00C17D9B" w:rsidRDefault="00C17D9B" w:rsidP="00C17D9B">
      <w:pPr>
        <w:pStyle w:val="ListBullet"/>
      </w:pPr>
      <w:r>
        <w:t>Use Endnote library in manuscripts folder to sore references</w:t>
      </w:r>
    </w:p>
    <w:p w14:paraId="38D10725" w14:textId="0198982A" w:rsidR="00C17D9B" w:rsidRDefault="00C17D9B" w:rsidP="00C17D9B">
      <w:pPr>
        <w:pStyle w:val="ListBullet"/>
      </w:pPr>
      <w:r>
        <w:t xml:space="preserve">Anything that is a quote from a </w:t>
      </w:r>
      <w:r w:rsidR="008975F3">
        <w:t>source, use quotation marks and make source clear.</w:t>
      </w:r>
    </w:p>
    <w:p w14:paraId="08716767" w14:textId="51B2C34A" w:rsidR="008975F3" w:rsidRDefault="008975F3" w:rsidP="00C17D9B">
      <w:pPr>
        <w:pStyle w:val="ListBullet"/>
        <w:rPr>
          <w:strike/>
        </w:rPr>
      </w:pPr>
      <w:r w:rsidRPr="008975F3">
        <w:rPr>
          <w:strike/>
        </w:rPr>
        <w:t xml:space="preserve">Strikethrough any content that is </w:t>
      </w:r>
      <w:r>
        <w:rPr>
          <w:strike/>
        </w:rPr>
        <w:t>incorporated in</w:t>
      </w:r>
      <w:r w:rsidRPr="008975F3">
        <w:rPr>
          <w:strike/>
        </w:rPr>
        <w:t>to the manuscript</w:t>
      </w:r>
    </w:p>
    <w:p w14:paraId="707CE297" w14:textId="77777777" w:rsidR="00B355B8" w:rsidRPr="008975F3" w:rsidRDefault="00B355B8" w:rsidP="00C17D9B">
      <w:pPr>
        <w:pStyle w:val="ListBullet"/>
        <w:rPr>
          <w:strike/>
        </w:rPr>
      </w:pPr>
      <w:bookmarkStart w:id="0" w:name="_GoBack"/>
      <w:bookmarkEnd w:id="0"/>
    </w:p>
    <w:sectPr w:rsidR="00B355B8" w:rsidRPr="008975F3" w:rsidSect="00FD2971">
      <w:headerReference w:type="even" r:id="rId8"/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766E5" w14:textId="77777777" w:rsidR="00B90F4E" w:rsidRDefault="00B90F4E" w:rsidP="00A104D0">
      <w:r>
        <w:separator/>
      </w:r>
    </w:p>
  </w:endnote>
  <w:endnote w:type="continuationSeparator" w:id="0">
    <w:p w14:paraId="6660BFBC" w14:textId="77777777" w:rsidR="00B90F4E" w:rsidRDefault="00B90F4E" w:rsidP="00A1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1FADC" w14:textId="77777777" w:rsidR="00B90F4E" w:rsidRDefault="00B90F4E" w:rsidP="00A104D0">
      <w:r>
        <w:separator/>
      </w:r>
    </w:p>
  </w:footnote>
  <w:footnote w:type="continuationSeparator" w:id="0">
    <w:p w14:paraId="7A9A0140" w14:textId="77777777" w:rsidR="00B90F4E" w:rsidRDefault="00B90F4E" w:rsidP="00A104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55CBF" w14:textId="77777777" w:rsidR="00A104D0" w:rsidRDefault="00A104D0" w:rsidP="00E735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40226" w14:textId="77777777" w:rsidR="00A104D0" w:rsidRDefault="00A104D0" w:rsidP="00A104D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10336" w14:textId="77777777" w:rsidR="00A104D0" w:rsidRDefault="00A104D0" w:rsidP="00E735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55B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4F400" w14:textId="77777777" w:rsidR="00A104D0" w:rsidRDefault="00A104D0" w:rsidP="00163BB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6C8DC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143C70"/>
    <w:multiLevelType w:val="hybridMultilevel"/>
    <w:tmpl w:val="A978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500E2"/>
    <w:multiLevelType w:val="hybridMultilevel"/>
    <w:tmpl w:val="F7C0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71B07"/>
    <w:multiLevelType w:val="hybridMultilevel"/>
    <w:tmpl w:val="2612C80A"/>
    <w:lvl w:ilvl="0" w:tplc="051A11C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E39A3"/>
    <w:multiLevelType w:val="hybridMultilevel"/>
    <w:tmpl w:val="C93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AE4C35"/>
    <w:multiLevelType w:val="hybridMultilevel"/>
    <w:tmpl w:val="B87276E4"/>
    <w:lvl w:ilvl="0" w:tplc="641CDF2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DB"/>
    <w:rsid w:val="00031069"/>
    <w:rsid w:val="000632B3"/>
    <w:rsid w:val="00093921"/>
    <w:rsid w:val="000E0236"/>
    <w:rsid w:val="000F0FC0"/>
    <w:rsid w:val="0012018D"/>
    <w:rsid w:val="00131AE9"/>
    <w:rsid w:val="00146D1B"/>
    <w:rsid w:val="00163BB7"/>
    <w:rsid w:val="001839F2"/>
    <w:rsid w:val="00191031"/>
    <w:rsid w:val="001962DB"/>
    <w:rsid w:val="001D7B49"/>
    <w:rsid w:val="001F27C4"/>
    <w:rsid w:val="00216FF7"/>
    <w:rsid w:val="002A35EF"/>
    <w:rsid w:val="002D51BB"/>
    <w:rsid w:val="0030507C"/>
    <w:rsid w:val="003925AC"/>
    <w:rsid w:val="0039356C"/>
    <w:rsid w:val="003941A3"/>
    <w:rsid w:val="003A01AD"/>
    <w:rsid w:val="003A6CFE"/>
    <w:rsid w:val="003C41BC"/>
    <w:rsid w:val="004009C0"/>
    <w:rsid w:val="00406BFF"/>
    <w:rsid w:val="00423A6B"/>
    <w:rsid w:val="00427DDB"/>
    <w:rsid w:val="004B29A4"/>
    <w:rsid w:val="004B7BBD"/>
    <w:rsid w:val="004D6F0F"/>
    <w:rsid w:val="004F3A4B"/>
    <w:rsid w:val="00513C8C"/>
    <w:rsid w:val="00530BE3"/>
    <w:rsid w:val="005952F4"/>
    <w:rsid w:val="005B2C87"/>
    <w:rsid w:val="005E3BE5"/>
    <w:rsid w:val="00613F8D"/>
    <w:rsid w:val="006153C0"/>
    <w:rsid w:val="0061657A"/>
    <w:rsid w:val="00636DB1"/>
    <w:rsid w:val="0071494E"/>
    <w:rsid w:val="00757315"/>
    <w:rsid w:val="00772DD6"/>
    <w:rsid w:val="007956F0"/>
    <w:rsid w:val="00837BD7"/>
    <w:rsid w:val="00886C52"/>
    <w:rsid w:val="008975F3"/>
    <w:rsid w:val="008B3299"/>
    <w:rsid w:val="008C420F"/>
    <w:rsid w:val="008D54D4"/>
    <w:rsid w:val="008E20A2"/>
    <w:rsid w:val="008E4EAF"/>
    <w:rsid w:val="00905249"/>
    <w:rsid w:val="009332E5"/>
    <w:rsid w:val="00954493"/>
    <w:rsid w:val="00983328"/>
    <w:rsid w:val="009874DB"/>
    <w:rsid w:val="009A01EC"/>
    <w:rsid w:val="009A0309"/>
    <w:rsid w:val="009E2ACA"/>
    <w:rsid w:val="009E53EC"/>
    <w:rsid w:val="009F75D5"/>
    <w:rsid w:val="00A03DC4"/>
    <w:rsid w:val="00A071DB"/>
    <w:rsid w:val="00A104D0"/>
    <w:rsid w:val="00A41C2E"/>
    <w:rsid w:val="00A468A3"/>
    <w:rsid w:val="00A62257"/>
    <w:rsid w:val="00A90050"/>
    <w:rsid w:val="00A902A2"/>
    <w:rsid w:val="00A94474"/>
    <w:rsid w:val="00B05F42"/>
    <w:rsid w:val="00B22A2B"/>
    <w:rsid w:val="00B355B8"/>
    <w:rsid w:val="00B57898"/>
    <w:rsid w:val="00B6305D"/>
    <w:rsid w:val="00B84825"/>
    <w:rsid w:val="00B90F4E"/>
    <w:rsid w:val="00B926EA"/>
    <w:rsid w:val="00BB4FF5"/>
    <w:rsid w:val="00BB5EE4"/>
    <w:rsid w:val="00BE08E1"/>
    <w:rsid w:val="00C17D9B"/>
    <w:rsid w:val="00C228F4"/>
    <w:rsid w:val="00C303DA"/>
    <w:rsid w:val="00C358B0"/>
    <w:rsid w:val="00C40984"/>
    <w:rsid w:val="00C90C47"/>
    <w:rsid w:val="00CC2D45"/>
    <w:rsid w:val="00CE0FAB"/>
    <w:rsid w:val="00CE6D1A"/>
    <w:rsid w:val="00D06011"/>
    <w:rsid w:val="00D24230"/>
    <w:rsid w:val="00D31B30"/>
    <w:rsid w:val="00D9136F"/>
    <w:rsid w:val="00DF0D80"/>
    <w:rsid w:val="00E100AD"/>
    <w:rsid w:val="00E16317"/>
    <w:rsid w:val="00E344D9"/>
    <w:rsid w:val="00E42B0F"/>
    <w:rsid w:val="00E735E5"/>
    <w:rsid w:val="00E8114E"/>
    <w:rsid w:val="00EA14AF"/>
    <w:rsid w:val="00EB48AA"/>
    <w:rsid w:val="00F03472"/>
    <w:rsid w:val="00F201BC"/>
    <w:rsid w:val="00F24960"/>
    <w:rsid w:val="00F84974"/>
    <w:rsid w:val="00FA3905"/>
    <w:rsid w:val="00F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19D7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04D0"/>
    <w:rPr>
      <w:rFonts w:ascii="Times New Roman" w:hAnsi="Times New Roman"/>
      <w:sz w:val="24"/>
      <w:szCs w:val="24"/>
      <w:lang w:val="en-AU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952F4"/>
    <w:pPr>
      <w:keepNext/>
      <w:jc w:val="center"/>
      <w:outlineLvl w:val="0"/>
    </w:pPr>
    <w:rPr>
      <w:rFonts w:eastAsia="ＭＳ ゴシック"/>
      <w:b/>
      <w:bCs/>
      <w:kern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A3905"/>
    <w:pPr>
      <w:keepNext/>
      <w:numPr>
        <w:numId w:val="1"/>
      </w:numPr>
      <w:spacing w:before="240" w:after="120"/>
      <w:ind w:left="357" w:hanging="357"/>
      <w:outlineLvl w:val="1"/>
    </w:pPr>
    <w:rPr>
      <w:rFonts w:ascii="Times" w:eastAsia="ＭＳ ゴシック" w:hAnsi="Times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4AF"/>
    <w:pPr>
      <w:keepNext/>
      <w:spacing w:before="240" w:after="60"/>
      <w:ind w:left="340"/>
      <w:outlineLvl w:val="2"/>
    </w:pPr>
    <w:rPr>
      <w:rFonts w:eastAsia="ＭＳ ゴシック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A104D0"/>
    <w:pPr>
      <w:spacing w:after="120"/>
    </w:pPr>
  </w:style>
  <w:style w:type="character" w:customStyle="1" w:styleId="BodyTextChar">
    <w:name w:val="Body Text Char"/>
    <w:link w:val="BodyText"/>
    <w:uiPriority w:val="99"/>
    <w:rsid w:val="00A104D0"/>
    <w:rPr>
      <w:rFonts w:ascii="Times New Roman" w:hAnsi="Times New Roman"/>
      <w:lang w:val="en-AU"/>
    </w:rPr>
  </w:style>
  <w:style w:type="paragraph" w:customStyle="1" w:styleId="Reference">
    <w:name w:val="Reference"/>
    <w:basedOn w:val="Normal"/>
    <w:qFormat/>
    <w:rsid w:val="00F84974"/>
    <w:pPr>
      <w:spacing w:line="480" w:lineRule="auto"/>
      <w:ind w:left="720" w:hanging="720"/>
    </w:pPr>
    <w:rPr>
      <w:rFonts w:eastAsia="Times New Roman"/>
      <w:noProof/>
      <w:sz w:val="20"/>
    </w:rPr>
  </w:style>
  <w:style w:type="character" w:customStyle="1" w:styleId="Heading3Char">
    <w:name w:val="Heading 3 Char"/>
    <w:link w:val="Heading3"/>
    <w:uiPriority w:val="9"/>
    <w:rsid w:val="00EA14AF"/>
    <w:rPr>
      <w:rFonts w:ascii="Times New Roman" w:eastAsia="ＭＳ ゴシック" w:hAnsi="Times New Roman" w:cs="Times New Roman"/>
      <w:b/>
      <w:bCs/>
      <w:szCs w:val="26"/>
      <w:lang w:val="en-AU"/>
    </w:rPr>
  </w:style>
  <w:style w:type="character" w:customStyle="1" w:styleId="Heading2Char">
    <w:name w:val="Heading 2 Char"/>
    <w:link w:val="Heading2"/>
    <w:uiPriority w:val="9"/>
    <w:rsid w:val="00FA3905"/>
    <w:rPr>
      <w:rFonts w:ascii="Times" w:eastAsia="ＭＳ ゴシック" w:hAnsi="Times" w:cs="Times New Roman"/>
      <w:b/>
      <w:bCs/>
      <w:iCs/>
      <w:szCs w:val="28"/>
      <w:lang w:val="en-AU"/>
    </w:rPr>
  </w:style>
  <w:style w:type="character" w:customStyle="1" w:styleId="Heading1Char">
    <w:name w:val="Heading 1 Char"/>
    <w:link w:val="Heading1"/>
    <w:uiPriority w:val="9"/>
    <w:rsid w:val="005952F4"/>
    <w:rPr>
      <w:rFonts w:ascii="Times New Roman" w:eastAsia="ＭＳ ゴシック" w:hAnsi="Times New Roman"/>
      <w:b/>
      <w:bCs/>
      <w:kern w:val="32"/>
      <w:sz w:val="24"/>
      <w:szCs w:val="32"/>
    </w:rPr>
  </w:style>
  <w:style w:type="paragraph" w:customStyle="1" w:styleId="InsertTableFigure">
    <w:name w:val="Insert Table/Figure"/>
    <w:basedOn w:val="Normal"/>
    <w:next w:val="Normal"/>
    <w:rsid w:val="00146D1B"/>
    <w:pPr>
      <w:pBdr>
        <w:top w:val="single" w:sz="8" w:space="12" w:color="4F81BD"/>
        <w:bottom w:val="single" w:sz="8" w:space="1" w:color="4F81BD"/>
      </w:pBdr>
      <w:spacing w:after="120" w:line="480" w:lineRule="auto"/>
      <w:jc w:val="center"/>
    </w:pPr>
    <w:rPr>
      <w:rFonts w:eastAsia="Times New Roman"/>
      <w:szCs w:val="20"/>
    </w:rPr>
  </w:style>
  <w:style w:type="paragraph" w:styleId="Caption">
    <w:name w:val="caption"/>
    <w:basedOn w:val="Normal"/>
    <w:next w:val="Normal"/>
    <w:uiPriority w:val="35"/>
    <w:unhideWhenUsed/>
    <w:rsid w:val="003925AC"/>
    <w:pPr>
      <w:keepNext/>
      <w:spacing w:line="480" w:lineRule="auto"/>
      <w:jc w:val="center"/>
      <w:outlineLvl w:val="0"/>
    </w:pPr>
    <w:rPr>
      <w:rFonts w:eastAsia="Times New Roman"/>
    </w:rPr>
  </w:style>
  <w:style w:type="paragraph" w:customStyle="1" w:styleId="TableTitle">
    <w:name w:val="Table Title"/>
    <w:basedOn w:val="Normal"/>
    <w:rsid w:val="00146D1B"/>
    <w:pPr>
      <w:keepNext/>
      <w:spacing w:line="480" w:lineRule="auto"/>
      <w:jc w:val="center"/>
    </w:pPr>
    <w:rPr>
      <w:rFonts w:eastAsia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0309"/>
    <w:rPr>
      <w:rFonts w:ascii="Lucida Grande" w:hAnsi="Lucida Grande" w:cs="Lucida Grande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4F3A4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83328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983328"/>
    <w:rPr>
      <w:rFonts w:ascii="Lucida Grande" w:hAnsi="Lucida Grande" w:cs="Lucida Grande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104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104D0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104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104D0"/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A104D0"/>
  </w:style>
  <w:style w:type="paragraph" w:styleId="ListBullet">
    <w:name w:val="List Bullet"/>
    <w:basedOn w:val="Normal"/>
    <w:uiPriority w:val="99"/>
    <w:unhideWhenUsed/>
    <w:qFormat/>
    <w:rsid w:val="00FA3905"/>
    <w:pPr>
      <w:numPr>
        <w:numId w:val="5"/>
      </w:numPr>
      <w:spacing w:after="120"/>
      <w:ind w:left="357" w:hanging="357"/>
      <w:contextualSpacing/>
    </w:pPr>
  </w:style>
  <w:style w:type="table" w:styleId="TableGrid">
    <w:name w:val="Table Grid"/>
    <w:basedOn w:val="TableNormal"/>
    <w:uiPriority w:val="59"/>
    <w:rsid w:val="004D6F0F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unhideWhenUsed/>
    <w:rsid w:val="00D31B30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31B30"/>
    <w:rPr>
      <w:rFonts w:eastAsia="MS Mincho"/>
      <w:lang w:val="en-US"/>
    </w:rPr>
  </w:style>
  <w:style w:type="character" w:customStyle="1" w:styleId="CommentTextChar">
    <w:name w:val="Comment Text Char"/>
    <w:link w:val="CommentText"/>
    <w:uiPriority w:val="99"/>
    <w:rsid w:val="00D31B30"/>
    <w:rPr>
      <w:rFonts w:ascii="Times New Roman" w:eastAsia="MS Mincho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omy:software:APAWordTemplate:analysis-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037C6D-FD24-7D43-AE71-5D0AC892E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HD:Users:jeromy:software:APAWordTemplate:analysis-notes.dotx</Template>
  <TotalTime>3</TotalTime>
  <Pages>1</Pages>
  <Words>44</Words>
  <Characters>254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Deakin University</Company>
  <LinksUpToDate>false</LinksUpToDate>
  <CharactersWithSpaces>297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6</cp:revision>
  <dcterms:created xsi:type="dcterms:W3CDTF">2017-03-01T02:42:00Z</dcterms:created>
  <dcterms:modified xsi:type="dcterms:W3CDTF">2024-04-04T01:43:00Z</dcterms:modified>
  <cp:category/>
</cp:coreProperties>
</file>